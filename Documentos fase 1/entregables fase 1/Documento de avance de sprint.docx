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D8D7" w14:textId="6E4C361D" w:rsidR="004D5823" w:rsidRDefault="004922AA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Informe de cierre sprint XX</w:t>
      </w: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5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635F366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proofErr w:type="spellStart"/>
            <w:r>
              <w:rPr>
                <w:rFonts w:ascii="Tahoma" w:hAnsi="Tahoma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</w:tcPr>
          <w:p w14:paraId="5EC732AC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1AEFC72E" w14:textId="77777777" w:rsidR="004D5823" w:rsidRDefault="004D5823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</w:tcPr>
          <w:p w14:paraId="7BB8E941" w14:textId="77777777" w:rsidR="004D5823" w:rsidRDefault="004D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ED0DEC8" w14:textId="77777777" w:rsidR="004D5823" w:rsidRDefault="008F1ABB" w:rsidP="00C80BEE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</w:tcPr>
          <w:p w14:paraId="3DFF6BE8" w14:textId="77777777" w:rsidR="004D5823" w:rsidRDefault="004D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4" w:type="dxa"/>
            <w:gridSpan w:val="2"/>
          </w:tcPr>
          <w:p w14:paraId="0ADB878A" w14:textId="77777777" w:rsidR="004D5823" w:rsidRDefault="008F1ABB" w:rsidP="0006703B">
            <w:pPr>
              <w:pStyle w:val="Encabezado"/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</w:tcPr>
          <w:p w14:paraId="22EB6DF6" w14:textId="77777777" w:rsidR="004D5823" w:rsidRDefault="004D5823">
            <w:pPr>
              <w:pStyle w:val="Encabezado"/>
              <w:tabs>
                <w:tab w:val="clear" w:pos="4320"/>
                <w:tab w:val="clear" w:pos="86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lang w:val="es-ES"/>
              </w:rPr>
            </w:pPr>
          </w:p>
        </w:tc>
      </w:tr>
      <w:tr w:rsidR="009D5E8A" w14:paraId="1A4AC5BF" w14:textId="77777777" w:rsidTr="007F611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33716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</w:tcPr>
          <w:p w14:paraId="0191DE4D" w14:textId="77777777" w:rsidR="009D5E8A" w:rsidRDefault="009D5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5409E2B3" w14:textId="77777777" w:rsidR="009D5E8A" w:rsidRDefault="009D5E8A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190F1B9" w14:textId="77777777" w:rsidR="009D5E8A" w:rsidRDefault="009D5E8A" w:rsidP="009D5E8A">
            <w:pPr>
              <w:jc w:val="center"/>
              <w:rPr>
                <w:rFonts w:ascii="Tahoma" w:hAnsi="Tahoma"/>
              </w:rPr>
            </w:pPr>
          </w:p>
        </w:tc>
        <w:tc>
          <w:tcPr>
            <w:tcW w:w="2693" w:type="dxa"/>
          </w:tcPr>
          <w:p w14:paraId="70962F07" w14:textId="77777777" w:rsidR="009D5E8A" w:rsidRDefault="009D5E8A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03" w:type="dxa"/>
            <w:gridSpan w:val="2"/>
          </w:tcPr>
          <w:p w14:paraId="4C97242A" w14:textId="77777777" w:rsidR="009D5E8A" w:rsidRDefault="009D5E8A" w:rsidP="009D5E8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</w:p>
        </w:tc>
      </w:tr>
    </w:tbl>
    <w:p w14:paraId="5FADA421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Style w:val="Tabladelista3-nfasis2"/>
        <w:tblW w:w="10348" w:type="dxa"/>
        <w:tblLayout w:type="fixed"/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8" w:type="dxa"/>
            <w:gridSpan w:val="4"/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7F6112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</w:tcPr>
          <w:p w14:paraId="113020D4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</w:tcPr>
          <w:p w14:paraId="79CE3376" w14:textId="77777777" w:rsidR="0006703B" w:rsidRDefault="000670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06703B" w14:paraId="0F70C1FA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6CB6B990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38F9B6A2" w14:textId="77777777" w:rsidR="0006703B" w:rsidRPr="00910826" w:rsidRDefault="0006703B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5EE03F4A" w14:textId="77777777" w:rsidR="0006703B" w:rsidRPr="001F1E35" w:rsidRDefault="0006703B" w:rsidP="001F1E35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5BE8DCF0" w14:textId="77777777" w:rsidR="0006703B" w:rsidRPr="00D1353E" w:rsidRDefault="0006703B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4DF1C233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73CE3EAD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4A476F27" w14:textId="77777777" w:rsidR="0006703B" w:rsidRPr="00AC50AA" w:rsidRDefault="0006703B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31801232" w14:textId="77777777" w:rsidR="0006703B" w:rsidRDefault="0006703B" w:rsidP="002013C7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1946D8A4" w14:textId="77777777" w:rsidR="0006703B" w:rsidRDefault="0006703B" w:rsidP="00AC5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58C8D6C7" w14:textId="77777777" w:rsidTr="007F6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4EB40853" w14:textId="77777777" w:rsidR="0006703B" w:rsidRDefault="0006703B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noWrap/>
          </w:tcPr>
          <w:p w14:paraId="6BB04446" w14:textId="77777777" w:rsidR="0006703B" w:rsidRDefault="0006703B" w:rsidP="00910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64380F63" w14:textId="77777777" w:rsidR="0006703B" w:rsidRDefault="0006703B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noWrap/>
          </w:tcPr>
          <w:p w14:paraId="55B340C6" w14:textId="77777777" w:rsidR="0006703B" w:rsidRDefault="0006703B" w:rsidP="00AC5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06703B" w14:paraId="240DEC05" w14:textId="77777777" w:rsidTr="007F6112">
        <w:trPr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0" w:type="dxa"/>
          </w:tcPr>
          <w:p w14:paraId="2BE46AE2" w14:textId="77777777" w:rsidR="0006703B" w:rsidRDefault="0006703B">
            <w:pPr>
              <w:jc w:val="center"/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noWrap/>
          </w:tcPr>
          <w:p w14:paraId="74E52ABA" w14:textId="77777777" w:rsidR="0006703B" w:rsidRDefault="0006703B" w:rsidP="00910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noWrap/>
          </w:tcPr>
          <w:p w14:paraId="16A51E7B" w14:textId="77777777" w:rsidR="0006703B" w:rsidRDefault="0006703B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noWrap/>
          </w:tcPr>
          <w:p w14:paraId="578F005E" w14:textId="77777777" w:rsidR="0006703B" w:rsidRDefault="00067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395D84B4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53B8CA60" w14:textId="77777777" w:rsidR="004922AA" w:rsidRDefault="004922AA">
      <w:pPr>
        <w:spacing w:line="240" w:lineRule="auto"/>
        <w:rPr>
          <w:rFonts w:ascii="Tahoma" w:hAnsi="Tahoma"/>
          <w:lang w:val="fr-FR"/>
        </w:rPr>
      </w:pPr>
      <w:r>
        <w:rPr>
          <w:rFonts w:ascii="Tahoma" w:hAnsi="Tahoma"/>
          <w:lang w:val="fr-FR"/>
        </w:rPr>
        <w:br w:type="page"/>
      </w:r>
    </w:p>
    <w:p w14:paraId="37AE6B77" w14:textId="77777777" w:rsidR="004D5823" w:rsidRDefault="004D5823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6F0671DD" w14:textId="77777777" w:rsidR="004922AA" w:rsidRDefault="004922AA">
      <w:pPr>
        <w:pStyle w:val="Encabezado"/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p w14:paraId="3D4B9C58" w14:textId="6BC39927" w:rsidR="004D5823" w:rsidRDefault="004922AA" w:rsidP="004922AA">
      <w:pPr>
        <w:pStyle w:val="Ttulo1"/>
      </w:pPr>
      <w:r>
        <w:t xml:space="preserve">Introducción </w:t>
      </w:r>
    </w:p>
    <w:p w14:paraId="3B81A150" w14:textId="49A9B56E" w:rsidR="004922AA" w:rsidRPr="004922AA" w:rsidRDefault="004922AA" w:rsidP="004922AA">
      <w:pPr>
        <w:tabs>
          <w:tab w:val="left" w:pos="1368"/>
        </w:tabs>
      </w:pPr>
      <w:r>
        <w:t>Breve descripción del proyecto al cual hace referencia el sprint</w:t>
      </w:r>
    </w:p>
    <w:p w14:paraId="687A6808" w14:textId="62357355" w:rsidR="004922AA" w:rsidRDefault="004922AA" w:rsidP="004922AA">
      <w:pPr>
        <w:pStyle w:val="Ttulo1"/>
      </w:pPr>
      <w:r>
        <w:t>Resumen Sprint</w:t>
      </w:r>
    </w:p>
    <w:p w14:paraId="3030047C" w14:textId="775BDEAE" w:rsidR="004922AA" w:rsidRPr="004922AA" w:rsidRDefault="004922AA" w:rsidP="004922AA">
      <w:r>
        <w:t>Descripción de lo realizado en este sprint señalando fechas de ejecución y en caso de no realizar alguna tarea describir razón y cuando lo abordará</w:t>
      </w:r>
    </w:p>
    <w:p w14:paraId="207917CB" w14:textId="3BB22549" w:rsidR="004922AA" w:rsidRDefault="004922AA" w:rsidP="004922AA">
      <w:pPr>
        <w:pStyle w:val="Ttulo1"/>
      </w:pPr>
      <w:r>
        <w:t>Tareas realizadas</w:t>
      </w:r>
    </w:p>
    <w:p w14:paraId="644FF33D" w14:textId="1B054B33" w:rsidR="004922AA" w:rsidRPr="004922AA" w:rsidRDefault="004922AA" w:rsidP="004922AA">
      <w:r>
        <w:t xml:space="preserve">Descripción detalla de las tareas realizadas y aquellas postergadas justificando </w:t>
      </w:r>
    </w:p>
    <w:p w14:paraId="77616751" w14:textId="63F0870A" w:rsidR="004922AA" w:rsidRDefault="004922AA" w:rsidP="004922AA">
      <w:pPr>
        <w:pStyle w:val="Ttulo1"/>
      </w:pPr>
      <w:r>
        <w:t xml:space="preserve">Próximo Sprint </w:t>
      </w:r>
    </w:p>
    <w:p w14:paraId="4F2C7D2B" w14:textId="7FBBAEA4" w:rsidR="004922AA" w:rsidRPr="004922AA" w:rsidRDefault="004922AA" w:rsidP="004922AA">
      <w:r>
        <w:t>Descripción macro de lo que se comprometen a realizar en el próximo sprint</w:t>
      </w:r>
    </w:p>
    <w:p w14:paraId="5A3A8C23" w14:textId="712DFD39" w:rsidR="004922AA" w:rsidRDefault="004922AA" w:rsidP="004922AA">
      <w:pPr>
        <w:pStyle w:val="Ttulo1"/>
      </w:pPr>
      <w:r>
        <w:t xml:space="preserve">Anexos </w:t>
      </w:r>
    </w:p>
    <w:p w14:paraId="375AF0A5" w14:textId="000ADD5F" w:rsidR="004922AA" w:rsidRPr="004922AA" w:rsidRDefault="004922AA" w:rsidP="004922AA">
      <w:r>
        <w:t>Todo lo que acompañe como evidencia de las tareas realizas en el Sprint</w:t>
      </w:r>
    </w:p>
    <w:sectPr w:rsidR="004922AA" w:rsidRPr="004922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F136" w14:textId="77777777" w:rsidR="00BE0EE6" w:rsidRDefault="00BE0EE6">
      <w:r>
        <w:separator/>
      </w:r>
    </w:p>
  </w:endnote>
  <w:endnote w:type="continuationSeparator" w:id="0">
    <w:p w14:paraId="5400C301" w14:textId="77777777" w:rsidR="00BE0EE6" w:rsidRDefault="00BE0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455A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&#13;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D16B" w14:textId="77777777" w:rsidR="00BE0EE6" w:rsidRDefault="00BE0EE6">
      <w:r>
        <w:separator/>
      </w:r>
    </w:p>
  </w:footnote>
  <w:footnote w:type="continuationSeparator" w:id="0">
    <w:p w14:paraId="1A44BAB3" w14:textId="77777777" w:rsidR="00BE0EE6" w:rsidRDefault="00BE0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EE75" w14:textId="0BB37E09" w:rsidR="004D5823" w:rsidRDefault="00B82CB5"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/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7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6018">
    <w:abstractNumId w:val="0"/>
  </w:num>
  <w:num w:numId="2" w16cid:durableId="503478105">
    <w:abstractNumId w:val="10"/>
  </w:num>
  <w:num w:numId="3" w16cid:durableId="671104450">
    <w:abstractNumId w:val="6"/>
  </w:num>
  <w:num w:numId="4" w16cid:durableId="1720202760">
    <w:abstractNumId w:val="14"/>
  </w:num>
  <w:num w:numId="5" w16cid:durableId="1251817787">
    <w:abstractNumId w:val="11"/>
  </w:num>
  <w:num w:numId="6" w16cid:durableId="511451714">
    <w:abstractNumId w:val="2"/>
  </w:num>
  <w:num w:numId="7" w16cid:durableId="1554461939">
    <w:abstractNumId w:val="3"/>
  </w:num>
  <w:num w:numId="8" w16cid:durableId="574583367">
    <w:abstractNumId w:val="15"/>
  </w:num>
  <w:num w:numId="9" w16cid:durableId="910309261">
    <w:abstractNumId w:val="7"/>
  </w:num>
  <w:num w:numId="10" w16cid:durableId="862792221">
    <w:abstractNumId w:val="17"/>
  </w:num>
  <w:num w:numId="11" w16cid:durableId="2082555965">
    <w:abstractNumId w:val="12"/>
  </w:num>
  <w:num w:numId="12" w16cid:durableId="249002401">
    <w:abstractNumId w:val="18"/>
  </w:num>
  <w:num w:numId="13" w16cid:durableId="639068430">
    <w:abstractNumId w:val="9"/>
  </w:num>
  <w:num w:numId="14" w16cid:durableId="13710350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0"/>
  </w:num>
  <w:num w:numId="16" w16cid:durableId="80416260">
    <w:abstractNumId w:val="5"/>
  </w:num>
  <w:num w:numId="17" w16cid:durableId="130441396">
    <w:abstractNumId w:val="4"/>
  </w:num>
  <w:num w:numId="18" w16cid:durableId="612977884">
    <w:abstractNumId w:val="10"/>
  </w:num>
  <w:num w:numId="19" w16cid:durableId="748694107">
    <w:abstractNumId w:val="16"/>
  </w:num>
  <w:num w:numId="20" w16cid:durableId="306396132">
    <w:abstractNumId w:val="10"/>
  </w:num>
  <w:num w:numId="21" w16cid:durableId="552086457">
    <w:abstractNumId w:val="1"/>
  </w:num>
  <w:num w:numId="22" w16cid:durableId="412121586">
    <w:abstractNumId w:val="10"/>
  </w:num>
  <w:num w:numId="23" w16cid:durableId="932201381">
    <w:abstractNumId w:val="10"/>
  </w:num>
  <w:num w:numId="24" w16cid:durableId="1401751577">
    <w:abstractNumId w:val="13"/>
  </w:num>
  <w:num w:numId="25" w16cid:durableId="1024551039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2AA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7652A8"/>
    <w:rsid w:val="007F6112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BE0EE6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22A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922A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22A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22A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22A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22A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22A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922A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922A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922A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10"/>
    <w:qFormat/>
    <w:rsid w:val="004922A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2A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4922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22A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22A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rsid w:val="004922A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rsid w:val="004922A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922AA"/>
    <w:rPr>
      <w:b/>
      <w:bCs/>
      <w:color w:val="C45911" w:themeColor="accent2" w:themeShade="BF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4922A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SubttuloCar">
    <w:name w:val="Subtítulo Car"/>
    <w:basedOn w:val="Fuentedeprrafopredeter"/>
    <w:link w:val="Subttulo"/>
    <w:uiPriority w:val="11"/>
    <w:rsid w:val="004922A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4922AA"/>
    <w:rPr>
      <w:b/>
      <w:bCs/>
      <w:spacing w:val="0"/>
    </w:rPr>
  </w:style>
  <w:style w:type="character" w:styleId="nfasis">
    <w:name w:val="Emphasis"/>
    <w:uiPriority w:val="20"/>
    <w:qFormat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922A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4922A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2A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2A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4922A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4922A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4922A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4922A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4922A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22A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22AA"/>
    <w:rPr>
      <w:i/>
      <w:iCs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Settings\CPEREZ\Mis documentos\Proyecto Gestión de Calidad\Diagnóstico\Minuta de Reunion.dot</Template>
  <TotalTime>2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Sandra Olea</cp:lastModifiedBy>
  <cp:revision>3</cp:revision>
  <cp:lastPrinted>2008-08-04T13:42:00Z</cp:lastPrinted>
  <dcterms:created xsi:type="dcterms:W3CDTF">2023-08-06T20:51:00Z</dcterms:created>
  <dcterms:modified xsi:type="dcterms:W3CDTF">2023-08-06T20:54:00Z</dcterms:modified>
</cp:coreProperties>
</file>